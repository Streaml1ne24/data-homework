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9913F0">
      <w:pPr>
        <w:pStyle w:val="Title"/>
      </w:pPr>
      <w:r>
        <w:t>Ryan F. Baxter</w:t>
      </w:r>
    </w:p>
    <w:p w:rsidR="00855982" w:rsidRPr="00855982" w:rsidRDefault="009913F0" w:rsidP="00855982">
      <w:pPr>
        <w:pStyle w:val="Heading1"/>
      </w:pPr>
      <w:r>
        <w:t>Excel Homework Report</w:t>
      </w:r>
    </w:p>
    <w:p w:rsidR="00855982" w:rsidRDefault="009913F0" w:rsidP="00EA7465">
      <w:pPr>
        <w:pStyle w:val="ListParagraph"/>
        <w:numPr>
          <w:ilvl w:val="0"/>
          <w:numId w:val="30"/>
        </w:numPr>
        <w:spacing w:line="360" w:lineRule="auto"/>
      </w:pPr>
      <w:r w:rsidRPr="009913F0">
        <w:t>What are three conclusions we can make about Kickstarter campaigns given the provided data?</w:t>
      </w:r>
    </w:p>
    <w:p w:rsidR="009913F0" w:rsidRDefault="00A278D6" w:rsidP="00EA7465">
      <w:pPr>
        <w:pStyle w:val="ListParagraph"/>
        <w:numPr>
          <w:ilvl w:val="1"/>
          <w:numId w:val="30"/>
        </w:numPr>
        <w:spacing w:line="360" w:lineRule="auto"/>
      </w:pPr>
      <w:r>
        <w:t xml:space="preserve">Theater, music, and “film &amp; video” are the most popular parent categories for people to start a Kickstarter campaign.  The </w:t>
      </w:r>
      <w:r w:rsidR="0054332A">
        <w:t xml:space="preserve">three </w:t>
      </w:r>
      <w:r>
        <w:t>most successful subcategories are theater, rock [music], and documentary</w:t>
      </w:r>
      <w:r w:rsidR="0054332A">
        <w:t>.</w:t>
      </w:r>
      <w:r w:rsidR="005C4CD2">
        <w:t xml:space="preserve">  People are most likely to be successful in their Kickstart campaign, if they start it around the end of tax time in April through to June</w:t>
      </w:r>
    </w:p>
    <w:p w:rsidR="003D1644" w:rsidRDefault="003D1644" w:rsidP="00EA7465">
      <w:pPr>
        <w:pStyle w:val="ListParagraph"/>
        <w:numPr>
          <w:ilvl w:val="0"/>
          <w:numId w:val="30"/>
        </w:numPr>
        <w:spacing w:line="360" w:lineRule="auto"/>
      </w:pPr>
      <w:r>
        <w:t>What are some of the limitations of this dataset?</w:t>
      </w:r>
    </w:p>
    <w:p w:rsidR="008547C4" w:rsidRDefault="003D1644" w:rsidP="00EA7465">
      <w:pPr>
        <w:pStyle w:val="ListParagraph"/>
        <w:numPr>
          <w:ilvl w:val="1"/>
          <w:numId w:val="30"/>
        </w:numPr>
        <w:spacing w:line="360" w:lineRule="auto"/>
      </w:pPr>
      <w:r>
        <w:t>It would be nice to know if certain people were better at running Kickstart campaigns.  An intangible component would be the write-up that goes with the Kickstart campaign.</w:t>
      </w:r>
      <w:r w:rsidR="008547C4">
        <w:t xml:space="preserve">  Having a thousand samples in each parent category would allow me to determine which Kickstart campaign categories are most successful.</w:t>
      </w:r>
    </w:p>
    <w:p w:rsidR="008547C4" w:rsidRDefault="008547C4" w:rsidP="00EA7465">
      <w:pPr>
        <w:pStyle w:val="ListParagraph"/>
        <w:numPr>
          <w:ilvl w:val="0"/>
          <w:numId w:val="30"/>
        </w:numPr>
        <w:spacing w:line="360" w:lineRule="auto"/>
      </w:pPr>
      <w:r>
        <w:t>What are some other possible tables/graphs that we could create?</w:t>
      </w:r>
    </w:p>
    <w:p w:rsidR="003D1644" w:rsidRPr="00855982" w:rsidRDefault="00133FB9" w:rsidP="00EA7465">
      <w:pPr>
        <w:pStyle w:val="ListParagraph"/>
        <w:numPr>
          <w:ilvl w:val="1"/>
          <w:numId w:val="30"/>
        </w:numPr>
        <w:spacing w:line="360" w:lineRule="auto"/>
      </w:pPr>
      <w:r>
        <w:t xml:space="preserve">Pie charts for parent category are usually pretty easy to grasp for some people.  A table that splits out success </w:t>
      </w:r>
      <w:proofErr w:type="spellStart"/>
      <w:r>
        <w:t>success</w:t>
      </w:r>
      <w:proofErr w:type="spellEnd"/>
      <w:r>
        <w:t xml:space="preserve"> and failure using Success and by columns.  Then make the primary row start month, and the sub-row end date.  I would also add </w:t>
      </w:r>
      <w:bookmarkStart w:id="0" w:name="_GoBack"/>
      <w:bookmarkEnd w:id="0"/>
      <w:r>
        <w:t xml:space="preserve">another column to the table indicating duration length, for addition into a table. </w:t>
      </w:r>
    </w:p>
    <w:sectPr w:rsidR="003D1644" w:rsidRPr="00855982" w:rsidSect="00855982"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199" w:rsidRDefault="00744199" w:rsidP="00855982">
      <w:pPr>
        <w:spacing w:after="0" w:line="240" w:lineRule="auto"/>
      </w:pPr>
      <w:r>
        <w:separator/>
      </w:r>
    </w:p>
  </w:endnote>
  <w:endnote w:type="continuationSeparator" w:id="0">
    <w:p w:rsidR="00744199" w:rsidRDefault="0074419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199" w:rsidRDefault="00744199" w:rsidP="00855982">
      <w:pPr>
        <w:spacing w:after="0" w:line="240" w:lineRule="auto"/>
      </w:pPr>
      <w:r>
        <w:separator/>
      </w:r>
    </w:p>
  </w:footnote>
  <w:footnote w:type="continuationSeparator" w:id="0">
    <w:p w:rsidR="00744199" w:rsidRDefault="00744199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3F0" w:rsidRDefault="009913F0" w:rsidP="009913F0">
    <w:pPr>
      <w:pStyle w:val="Header"/>
      <w:jc w:val="right"/>
    </w:pPr>
    <w:r>
      <w:t>Data Science and Visualization Boot 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AE1D77"/>
    <w:multiLevelType w:val="hybridMultilevel"/>
    <w:tmpl w:val="A530B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F0"/>
    <w:rsid w:val="00133FB9"/>
    <w:rsid w:val="001D4362"/>
    <w:rsid w:val="003D1644"/>
    <w:rsid w:val="0054332A"/>
    <w:rsid w:val="005C4CD2"/>
    <w:rsid w:val="00744199"/>
    <w:rsid w:val="007833A7"/>
    <w:rsid w:val="008547C4"/>
    <w:rsid w:val="00855982"/>
    <w:rsid w:val="009913F0"/>
    <w:rsid w:val="00A10484"/>
    <w:rsid w:val="00A278D6"/>
    <w:rsid w:val="00EA746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4E29"/>
  <w15:chartTrackingRefBased/>
  <w15:docId w15:val="{3651590E-1A6D-024A-90C0-D3261913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991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3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yanbaxter/Library/Containers/com.microsoft.Word/Data/Library/Application%20Support/Microsoft/Office/16.0/DTS/Search/%7b7D5C28C3-05AC-4B4A-B2B0-99FFC71B8807%7dtf03457715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7</cp:revision>
  <dcterms:created xsi:type="dcterms:W3CDTF">2019-04-19T21:48:00Z</dcterms:created>
  <dcterms:modified xsi:type="dcterms:W3CDTF">2019-04-20T03:33:00Z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